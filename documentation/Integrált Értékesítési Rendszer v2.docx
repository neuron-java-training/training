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5F60D2" w:rsidP="00B82351">
          <w:pPr>
            <w:pStyle w:val="Dokumentumtpusa"/>
          </w:pPr>
          <w:r>
            <w:t>Funkcionális Specifikáció</w:t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CF28C1" w:rsidP="001C7FE5">
          <w:pPr>
            <w:pStyle w:val="Cm"/>
          </w:pPr>
          <w:r>
            <w:t>Integrált Értékesítési R</w:t>
          </w:r>
          <w:r w:rsidR="005F60D2">
            <w:t>e</w:t>
          </w:r>
          <w:r w:rsidR="00380391">
            <w:t>n</w:t>
          </w:r>
          <w:r w:rsidR="005F60D2">
            <w:t>dszer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EndPr/>
      <w:sdtContent>
        <w:p w:rsidR="00AA7FBE" w:rsidRDefault="00717708" w:rsidP="0000707B">
          <w:pPr>
            <w:spacing w:after="3600"/>
            <w:jc w:val="center"/>
          </w:pPr>
          <w:r>
            <w:t>IER</w:t>
          </w:r>
          <w:r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5CA9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text/>
        </w:sdtPr>
        <w:sdtEndPr/>
        <w:sdtContent>
          <w:r w:rsidR="00E63672">
            <w:t>Juhász István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F05CA9">
            <w:t>2015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446BC5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26037970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03"/>
        <w:gridCol w:w="2184"/>
        <w:gridCol w:w="2115"/>
        <w:gridCol w:w="3028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B32A46" w:rsidP="00EE01A8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2D1C40">
              <w:rPr>
                <w:noProof/>
              </w:rPr>
              <w:t>2015.07.30.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F05CA9" w:rsidP="00CF7039">
                <w:r>
                  <w:t>Zelei Attila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E63672" w:rsidP="00831FD3">
            <w:r>
              <w:t>Juhász István</w:t>
            </w:r>
          </w:p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26037971"/>
      <w:r>
        <w:t>Tartalomjegyzék</w:t>
      </w:r>
      <w:bookmarkEnd w:id="1"/>
    </w:p>
    <w:p w:rsidR="00CF28C1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26037970" w:history="1">
        <w:r w:rsidR="00CF28C1" w:rsidRPr="00E14440">
          <w:rPr>
            <w:rStyle w:val="Hiperhivatkozs"/>
            <w:noProof/>
          </w:rPr>
          <w:t>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dokumentum története</w:t>
        </w:r>
        <w:r w:rsidR="00CF2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8C1" w:rsidRDefault="00446BC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1" w:history="1">
        <w:r w:rsidR="00CF28C1" w:rsidRPr="00E14440">
          <w:rPr>
            <w:rStyle w:val="Hiperhivatkozs"/>
            <w:noProof/>
          </w:rPr>
          <w:t>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Tartalomjegyzék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_Toc426037971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2" w:history="1">
        <w:r w:rsidR="00CF28C1" w:rsidRPr="00E14440">
          <w:rPr>
            <w:rStyle w:val="Hiperhivatkozs"/>
            <w:noProof/>
          </w:rPr>
          <w:t>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Bevezetés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_Toc426037972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3" w:history="1">
        <w:r w:rsidR="00CF28C1" w:rsidRPr="00E14440">
          <w:rPr>
            <w:rStyle w:val="Hiperhivatkozs"/>
            <w:noProof/>
          </w:rPr>
          <w:t>4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felépítése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_Toc426037973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4" w:history="1">
        <w:r w:rsidR="00CF28C1" w:rsidRPr="00E14440">
          <w:rPr>
            <w:rStyle w:val="Hiperhivatkozs"/>
            <w:noProof/>
          </w:rPr>
          <w:t>5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Általános elvárások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5" w:history="1">
        <w:r w:rsidR="00CF28C1" w:rsidRPr="00E14440">
          <w:rPr>
            <w:rStyle w:val="Hiperhivatkozs"/>
            <w:noProof/>
          </w:rPr>
          <w:t>5.1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Felhasználó kezelés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_Toc426037975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6" w:history="1">
        <w:r w:rsidR="00CF28C1" w:rsidRPr="00E14440">
          <w:rPr>
            <w:rStyle w:val="Hiperhivatkozs"/>
          </w:rPr>
          <w:t>5.1.1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felhasználó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7" w:history="1">
        <w:r w:rsidR="00CF28C1" w:rsidRPr="00E14440">
          <w:rPr>
            <w:rStyle w:val="Hiperhivatkozs"/>
          </w:rPr>
          <w:t>5.1.2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Az ügyfél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8" w:history="1">
        <w:r w:rsidR="00CF28C1" w:rsidRPr="00E14440">
          <w:rPr>
            <w:rStyle w:val="Hiperhivatkozs"/>
            <w:noProof/>
          </w:rPr>
          <w:t>6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funkciói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_Toc426037978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9" w:history="1">
        <w:r w:rsidR="00CF28C1" w:rsidRPr="00E14440">
          <w:rPr>
            <w:rStyle w:val="Hiperhivatkozs"/>
            <w:noProof/>
          </w:rPr>
          <w:t>6.1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Raktározási és készletkezelő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_Toc426037979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0" w:history="1">
        <w:r w:rsidR="00CF28C1" w:rsidRPr="00E14440">
          <w:rPr>
            <w:rStyle w:val="Hiperhivatkozs"/>
          </w:rPr>
          <w:t>6.1.1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Terméktípus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1" w:history="1">
        <w:r w:rsidR="00CF28C1" w:rsidRPr="00E14440">
          <w:rPr>
            <w:rStyle w:val="Hiperhivatkozs"/>
          </w:rPr>
          <w:t>6.1.2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Raktár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2" w:history="1">
        <w:r w:rsidR="00CF28C1" w:rsidRPr="00E14440">
          <w:rPr>
            <w:rStyle w:val="Hiperhivatkozs"/>
          </w:rPr>
          <w:t>6.1.3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Termékek beszerzése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3" w:history="1">
        <w:r w:rsidR="00CF28C1" w:rsidRPr="00E14440">
          <w:rPr>
            <w:rStyle w:val="Hiperhivatkozs"/>
          </w:rPr>
          <w:t>6.1.4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4" w:history="1">
        <w:r w:rsidR="00CF28C1" w:rsidRPr="00E14440">
          <w:rPr>
            <w:rStyle w:val="Hiperhivatkozs"/>
          </w:rPr>
          <w:t>6.1.5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termékek szállítása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_Toc426037984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5" w:history="1">
        <w:r w:rsidR="00CF28C1" w:rsidRPr="00E14440">
          <w:rPr>
            <w:rStyle w:val="Hiperhivatkozs"/>
          </w:rPr>
          <w:t>6.1.6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6" w:history="1">
        <w:r w:rsidR="00CF28C1" w:rsidRPr="00E14440">
          <w:rPr>
            <w:rStyle w:val="Hiperhivatkozs"/>
          </w:rPr>
          <w:t>6.1.7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87" w:history="1">
        <w:r w:rsidR="00CF28C1" w:rsidRPr="00E14440">
          <w:rPr>
            <w:rStyle w:val="Hiperhivatkozs"/>
            <w:noProof/>
          </w:rPr>
          <w:t>6.2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Értékesítés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_Toc426037987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6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8" w:history="1">
        <w:r w:rsidR="00CF28C1" w:rsidRPr="00E14440">
          <w:rPr>
            <w:rStyle w:val="Hiperhivatkozs"/>
          </w:rPr>
          <w:t>6.2.1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Értékesítési pontok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9" w:history="1">
        <w:r w:rsidR="00CF28C1" w:rsidRPr="00E14440">
          <w:rPr>
            <w:rStyle w:val="Hiperhivatkozs"/>
          </w:rPr>
          <w:t>6.2.2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0" w:history="1">
        <w:r w:rsidR="00CF28C1" w:rsidRPr="00E14440">
          <w:rPr>
            <w:rStyle w:val="Hiperhivatkozs"/>
          </w:rPr>
          <w:t>6.2.3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1" w:history="1">
        <w:r w:rsidR="00CF28C1" w:rsidRPr="00E14440">
          <w:rPr>
            <w:rStyle w:val="Hiperhivatkozs"/>
          </w:rPr>
          <w:t>6.2.4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 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2" w:history="1">
        <w:r w:rsidR="00CF28C1" w:rsidRPr="00E14440">
          <w:rPr>
            <w:rStyle w:val="Hiperhivatkozs"/>
          </w:rPr>
          <w:t>6.2.5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3" w:history="1">
        <w:r w:rsidR="00CF28C1" w:rsidRPr="00E14440">
          <w:rPr>
            <w:rStyle w:val="Hiperhivatkozs"/>
          </w:rPr>
          <w:t>6.2.6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94" w:history="1">
        <w:r w:rsidR="00CF28C1" w:rsidRPr="00E14440">
          <w:rPr>
            <w:rStyle w:val="Hiperhivatkozs"/>
            <w:noProof/>
          </w:rPr>
          <w:t>6.3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Web áruház és Self Care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_Toc426037994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8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5" w:history="1">
        <w:r w:rsidR="00CF28C1" w:rsidRPr="00E14440">
          <w:rPr>
            <w:rStyle w:val="Hiperhivatkozs"/>
          </w:rPr>
          <w:t>6.3.1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Web áruház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6" w:history="1">
        <w:r w:rsidR="00CF28C1" w:rsidRPr="00E14440">
          <w:rPr>
            <w:rStyle w:val="Hiperhivatkozs"/>
          </w:rPr>
          <w:t>6.3.2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Self Care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7" w:history="1">
        <w:r w:rsidR="00CF28C1" w:rsidRPr="00E14440">
          <w:rPr>
            <w:rStyle w:val="Hiperhivatkozs"/>
          </w:rPr>
          <w:t>6.3.3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8" w:history="1">
        <w:r w:rsidR="00CF28C1" w:rsidRPr="00E14440">
          <w:rPr>
            <w:rStyle w:val="Hiperhivatkozs"/>
          </w:rPr>
          <w:t>6.3.4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Ajánlatcsoportok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9" w:history="1">
        <w:r w:rsidR="00CF28C1" w:rsidRPr="00E14440">
          <w:rPr>
            <w:rStyle w:val="Hiperhivatkozs"/>
          </w:rPr>
          <w:t>6.3.5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0" w:history="1">
        <w:r w:rsidR="00CF28C1" w:rsidRPr="00E14440">
          <w:rPr>
            <w:rStyle w:val="Hiperhivatkozs"/>
          </w:rPr>
          <w:t>6.3.6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Személyes adatok módosítása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1" w:history="1">
        <w:r w:rsidR="00CF28C1" w:rsidRPr="00E14440">
          <w:rPr>
            <w:rStyle w:val="Hiperhivatkozs"/>
          </w:rPr>
          <w:t>6.3.7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Hibajelentéseket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2" w:history="1">
        <w:r w:rsidR="00CF28C1" w:rsidRPr="00E14440">
          <w:rPr>
            <w:rStyle w:val="Hiperhivatkozs"/>
          </w:rPr>
          <w:t>6.3.8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446BC5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3" w:history="1">
        <w:r w:rsidR="00CF28C1" w:rsidRPr="00E14440">
          <w:rPr>
            <w:rStyle w:val="Hiperhivatkozs"/>
          </w:rPr>
          <w:t>6.3.9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26037972"/>
      <w:r>
        <w:t>Bevezetés</w:t>
      </w:r>
      <w:bookmarkEnd w:id="2"/>
    </w:p>
    <w:p w:rsidR="002D1C40" w:rsidRPr="002D1C40" w:rsidRDefault="00F05CA9" w:rsidP="00CC139C">
      <w:pPr>
        <w:rPr>
          <w:rFonts w:cs="Arial"/>
        </w:rPr>
      </w:pPr>
      <w:r w:rsidRPr="002D1C40">
        <w:rPr>
          <w:rFonts w:cs="Arial"/>
        </w:rPr>
        <w:t xml:space="preserve">A dokumentum a </w:t>
      </w:r>
      <w:r w:rsidR="005F60D2" w:rsidRPr="002D1C40">
        <w:rPr>
          <w:rFonts w:cs="Arial"/>
          <w:b/>
        </w:rPr>
        <w:t>JAVA EE</w:t>
      </w:r>
      <w:r w:rsidR="005F60D2" w:rsidRPr="002D1C40">
        <w:rPr>
          <w:rFonts w:cs="Arial"/>
        </w:rPr>
        <w:t xml:space="preserve"> és verziókezelő, munkamódszerek és kapcsolódó technológiai képzés</w:t>
      </w:r>
      <w:r w:rsidR="002D1C40" w:rsidRPr="002D1C40">
        <w:rPr>
          <w:rFonts w:cs="Arial"/>
        </w:rPr>
        <w:t>hez kapcsolódó</w:t>
      </w:r>
      <w:r w:rsidR="005F60D2" w:rsidRPr="002D1C40">
        <w:rPr>
          <w:rFonts w:cs="Arial"/>
        </w:rPr>
        <w:t xml:space="preserve"> gyakorlati feladat funkcionális specifikációját tartalmazza.</w:t>
      </w:r>
    </w:p>
    <w:p w:rsidR="00984B41" w:rsidRDefault="005F60D2" w:rsidP="00984B41">
      <w:pPr>
        <w:pStyle w:val="Cmsor1"/>
      </w:pPr>
      <w:bookmarkStart w:id="3" w:name="_Toc426037973"/>
      <w:r>
        <w:t>A rendszer felépítése</w:t>
      </w:r>
      <w:bookmarkEnd w:id="3"/>
    </w:p>
    <w:p w:rsidR="00DD269E" w:rsidRDefault="00DD269E" w:rsidP="00DD269E">
      <w:r>
        <w:t>Az I</w:t>
      </w:r>
      <w:r w:rsidR="005F60D2">
        <w:t xml:space="preserve">ntegrált </w:t>
      </w:r>
      <w:r>
        <w:t>értékesítési rendszer három egymástól különálló</w:t>
      </w:r>
      <w:r w:rsidR="002D1C40">
        <w:t>,</w:t>
      </w:r>
      <w:r>
        <w:t xml:space="preserve"> lazán kapcsolt modulból épül fel:</w:t>
      </w:r>
    </w:p>
    <w:p w:rsidR="00DD269E" w:rsidRDefault="00DD269E" w:rsidP="00DD269E"/>
    <w:p w:rsidR="000D3005" w:rsidRDefault="00DD269E" w:rsidP="00DD269E">
      <w:pPr>
        <w:pStyle w:val="Listaszerbekezds"/>
        <w:numPr>
          <w:ilvl w:val="0"/>
          <w:numId w:val="23"/>
        </w:numPr>
      </w:pPr>
      <w:r>
        <w:t>Raktározási és készletkezelő modul</w:t>
      </w:r>
    </w:p>
    <w:p w:rsidR="00DD269E" w:rsidRDefault="00DD269E" w:rsidP="00DD269E">
      <w:pPr>
        <w:pStyle w:val="Listaszerbekezds"/>
        <w:numPr>
          <w:ilvl w:val="0"/>
          <w:numId w:val="23"/>
        </w:numPr>
      </w:pPr>
      <w:r>
        <w:t>Értékesítés támogató modul</w:t>
      </w:r>
    </w:p>
    <w:p w:rsidR="00DD269E" w:rsidRDefault="00DD269E" w:rsidP="001E2998">
      <w:pPr>
        <w:pStyle w:val="Listaszerbekezds"/>
        <w:numPr>
          <w:ilvl w:val="0"/>
          <w:numId w:val="23"/>
        </w:numPr>
      </w:pPr>
      <w:r>
        <w:t>Web áruház</w:t>
      </w:r>
      <w:r w:rsidR="001E2998">
        <w:t xml:space="preserve"> és </w:t>
      </w:r>
      <w:r w:rsidR="001E2998" w:rsidRPr="001E2998">
        <w:t>Self Care</w:t>
      </w:r>
      <w:r w:rsidR="001E2998">
        <w:t xml:space="preserve"> támogató</w:t>
      </w:r>
      <w:r>
        <w:t xml:space="preserve"> modul</w:t>
      </w:r>
    </w:p>
    <w:p w:rsidR="000D3005" w:rsidRDefault="001E2998" w:rsidP="00DD269E">
      <w:pPr>
        <w:pStyle w:val="Cmsor1"/>
      </w:pPr>
      <w:bookmarkStart w:id="4" w:name="_Toc426037974"/>
      <w:r>
        <w:t>Általános elvárások</w:t>
      </w:r>
      <w:bookmarkEnd w:id="4"/>
    </w:p>
    <w:p w:rsidR="00DB1B72" w:rsidRPr="00DB1B72" w:rsidRDefault="00DB1B72" w:rsidP="00DB1B72">
      <w:pPr>
        <w:pStyle w:val="Cmsor2"/>
      </w:pPr>
      <w:bookmarkStart w:id="5" w:name="_Toc426037975"/>
      <w:r>
        <w:t>Felhasználó kezelés</w:t>
      </w:r>
      <w:bookmarkEnd w:id="5"/>
      <w:r w:rsidR="00E63672">
        <w:t>e</w:t>
      </w:r>
    </w:p>
    <w:p w:rsidR="00DB1B72" w:rsidRDefault="001E2998" w:rsidP="001E2998">
      <w:r>
        <w:t>Minden modul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DB1B72">
      <w:pPr>
        <w:pStyle w:val="Cmsor3"/>
      </w:pPr>
      <w:bookmarkStart w:id="6" w:name="_Toc426037976"/>
      <w:r>
        <w:t>A felhasználó</w:t>
      </w:r>
      <w:bookmarkEnd w:id="6"/>
    </w:p>
    <w:p w:rsidR="00DB1B72" w:rsidRDefault="00DB1B72" w:rsidP="00DB1B72">
      <w:r>
        <w:t>A szervezet munkatársa, képes belépni mindhárom modulba, de mindegyikbe külön regisztrálni kell, valamint külön az adott modul jogait hozzá kell rendelni.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Felhasználónév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Teljes 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Email cím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Telefonszám</w:t>
      </w:r>
    </w:p>
    <w:p w:rsidR="00DB1B72" w:rsidRDefault="00DB1B72" w:rsidP="00670F37">
      <w:pPr>
        <w:pStyle w:val="Listaszerbekezds"/>
        <w:numPr>
          <w:ilvl w:val="0"/>
          <w:numId w:val="27"/>
        </w:numPr>
      </w:pPr>
      <w:r>
        <w:t>Jelszó</w:t>
      </w:r>
    </w:p>
    <w:p w:rsidR="00DB1B72" w:rsidRDefault="00DB1B72" w:rsidP="00DB1B72">
      <w:pPr>
        <w:pStyle w:val="Cmsor3"/>
      </w:pPr>
      <w:bookmarkStart w:id="7" w:name="_Toc426037977"/>
      <w:r>
        <w:t>Az ügyfél</w:t>
      </w:r>
      <w:bookmarkEnd w:id="7"/>
    </w:p>
    <w:p w:rsidR="0079269C" w:rsidRDefault="00DB1B72" w:rsidP="00DB1B72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és </w:t>
      </w:r>
      <w:r w:rsidR="0079269C" w:rsidRPr="001E2998">
        <w:t>Self Care</w:t>
      </w:r>
      <w:r w:rsidR="0079269C">
        <w:t xml:space="preserve"> modulba tud belépni és nem rendelkezik különböző jogokkal. Egy ügyfél két úton kerülhet be a rendszerbe:</w:t>
      </w:r>
    </w:p>
    <w:p w:rsidR="0079269C" w:rsidRDefault="0079269C" w:rsidP="0079269C">
      <w:pPr>
        <w:pStyle w:val="Listaszerbekezds"/>
        <w:numPr>
          <w:ilvl w:val="0"/>
          <w:numId w:val="28"/>
        </w:numPr>
      </w:pPr>
      <w:r>
        <w:t xml:space="preserve">Beregisztrálta önmagát a Web áruház és </w:t>
      </w:r>
      <w:r w:rsidRPr="001E2998">
        <w:t>Self Care</w:t>
      </w:r>
      <w:r>
        <w:t xml:space="preserve"> modulon keresztül</w:t>
      </w:r>
    </w:p>
    <w:p w:rsidR="00380391" w:rsidRDefault="0079269C" w:rsidP="002D1C40">
      <w:pPr>
        <w:pStyle w:val="Listaszerbekezds"/>
        <w:numPr>
          <w:ilvl w:val="0"/>
          <w:numId w:val="28"/>
        </w:numPr>
      </w:pPr>
      <w:r>
        <w:t>Az Értékesítés támogató modulon keresztül automatikusan beregisztráltuk</w:t>
      </w:r>
    </w:p>
    <w:p w:rsidR="002D1C40" w:rsidRDefault="002D1C40" w:rsidP="002D1C40">
      <w:pPr>
        <w:ind w:left="420"/>
      </w:pP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Felhasználónév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Teljes név</w:t>
      </w:r>
    </w:p>
    <w:p w:rsidR="00380391" w:rsidRDefault="00380391" w:rsidP="0079269C">
      <w:pPr>
        <w:pStyle w:val="Listaszerbekezds"/>
        <w:numPr>
          <w:ilvl w:val="0"/>
          <w:numId w:val="27"/>
        </w:numPr>
      </w:pPr>
      <w:r>
        <w:t>Ügyfél azonosító</w:t>
      </w:r>
      <w:r w:rsidR="00B81347">
        <w:t xml:space="preserve"> </w:t>
      </w:r>
      <w:r>
        <w:t xml:space="preserve">(generált érték, </w:t>
      </w:r>
      <w:r w:rsidR="00B81347">
        <w:t>egyértelműen</w:t>
      </w:r>
      <w:r>
        <w:t xml:space="preserve"> azonosítja</w:t>
      </w:r>
      <w:r w:rsidR="00B81347">
        <w:t xml:space="preserve"> az ügyfelet</w:t>
      </w:r>
      <w:r>
        <w:t>)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Email cím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Telefonszám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Jelszó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Számlázási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lastRenderedPageBreak/>
        <w:t xml:space="preserve">Házszám 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Szállítási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1E2998" w:rsidRDefault="001E2998" w:rsidP="001E2998">
      <w:pPr>
        <w:pStyle w:val="Cmsor1"/>
      </w:pPr>
      <w:bookmarkStart w:id="8" w:name="_Toc426037978"/>
      <w:r>
        <w:t>A rendszer funkciói</w:t>
      </w:r>
      <w:bookmarkEnd w:id="8"/>
    </w:p>
    <w:p w:rsidR="001E2998" w:rsidRDefault="001E2998" w:rsidP="001E2998">
      <w:pPr>
        <w:pStyle w:val="Cmsor2"/>
      </w:pPr>
      <w:r>
        <w:t xml:space="preserve">  </w:t>
      </w:r>
      <w:bookmarkStart w:id="9" w:name="_Toc426037979"/>
      <w:r w:rsidRPr="001E2998">
        <w:t>Raktározási és készletkezelő modul</w:t>
      </w:r>
      <w:bookmarkEnd w:id="9"/>
    </w:p>
    <w:p w:rsidR="00D25D15" w:rsidRPr="00D25D15" w:rsidRDefault="00E63672" w:rsidP="00D25D15">
      <w:r>
        <w:t xml:space="preserve">A </w:t>
      </w:r>
      <w:r w:rsidR="00D25D15">
        <w:t xml:space="preserve">Raktározási és készletkezelő modul legyen képes </w:t>
      </w:r>
      <w:r w:rsidR="00440898">
        <w:t>terméke</w:t>
      </w:r>
      <w:r w:rsidR="00D25D15">
        <w:t xml:space="preserve">ket kezelni, azokhoz tulajdonságokat rendelni. A </w:t>
      </w:r>
      <w:r w:rsidR="00440898">
        <w:t>terméke</w:t>
      </w:r>
      <w:r w:rsidR="00D25D15">
        <w:t>ket legyen képes raktárakban elhelyezni valami</w:t>
      </w:r>
      <w:r w:rsidR="005A5413">
        <w:t>n</w:t>
      </w:r>
      <w:r w:rsidR="00D25D15">
        <w:t xml:space="preserve">t mozgatni egyes raktárak között. Ezekről a beszerzésesekről valamint mozgatásokról kinyomtatható dokumentumot legyen képes készíteni. Képes legyen más </w:t>
      </w:r>
      <w:r w:rsidR="00380391" w:rsidRPr="00DD4C0A">
        <w:t>modul</w:t>
      </w:r>
      <w:r w:rsidR="00380391">
        <w:t xml:space="preserve">oknak </w:t>
      </w:r>
      <w:r w:rsidR="00D25D15">
        <w:t>információt nyújtani egyes raktárak készletmennyiségéről.</w:t>
      </w:r>
      <w:r w:rsidR="00BA2A36">
        <w:t xml:space="preserve"> Képes legyen más modulokban felvett megrendeléseket megjeleníteni. </w:t>
      </w:r>
      <w:r w:rsidR="00D25D15">
        <w:t xml:space="preserve">Képes legyen riportokat készíteni a raktárak készleteiről, valamint azok változásáról.   </w:t>
      </w:r>
    </w:p>
    <w:p w:rsidR="00670F37" w:rsidRPr="00440898" w:rsidRDefault="00670F37" w:rsidP="00670F37"/>
    <w:p w:rsidR="00440898" w:rsidRDefault="00440898" w:rsidP="00440898">
      <w:pPr>
        <w:pStyle w:val="Cmsor3"/>
      </w:pPr>
      <w:bookmarkStart w:id="10" w:name="_Toc426037980"/>
      <w:r>
        <w:t>Termék</w:t>
      </w:r>
      <w:r w:rsidR="008520E5">
        <w:t xml:space="preserve">típus </w:t>
      </w:r>
      <w:r>
        <w:t>kezelés és karbantartás</w:t>
      </w:r>
      <w:bookmarkEnd w:id="10"/>
    </w:p>
    <w:p w:rsidR="00440898" w:rsidRDefault="00440898" w:rsidP="00440898">
      <w:r>
        <w:t xml:space="preserve">A </w:t>
      </w:r>
      <w:r w:rsidR="00380391" w:rsidRPr="00DD4C0A">
        <w:t>modul</w:t>
      </w:r>
      <w:r w:rsidR="00380391">
        <w:t xml:space="preserve"> </w:t>
      </w:r>
      <w:r>
        <w:t>legyen képes különböző termék</w:t>
      </w:r>
      <w:r w:rsidR="008520E5">
        <w:t>típusokat</w:t>
      </w:r>
      <w:r>
        <w:t xml:space="preserve"> </w:t>
      </w:r>
      <w:r w:rsidR="004B05D2">
        <w:t>létrehozni, törölni és azok tulajdonságait módosítani. A tulajdonságai: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neve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cikkszáma (egyértelműen azonosítja a t</w:t>
      </w:r>
      <w:r>
        <w:t>erméktípust</w:t>
      </w:r>
      <w:r w:rsidR="004B05D2">
        <w:t>)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leírása</w:t>
      </w:r>
    </w:p>
    <w:p w:rsidR="004B05D2" w:rsidRPr="00440898" w:rsidRDefault="008520E5" w:rsidP="004B05D2">
      <w:pPr>
        <w:pStyle w:val="Listaszerbekezds"/>
        <w:numPr>
          <w:ilvl w:val="0"/>
          <w:numId w:val="30"/>
        </w:numPr>
      </w:pPr>
      <w:r>
        <w:t xml:space="preserve">A </w:t>
      </w:r>
      <w:r w:rsidR="004B05D2">
        <w:t>termékről készített kép</w:t>
      </w:r>
    </w:p>
    <w:p w:rsidR="001E2998" w:rsidRDefault="00D25D15" w:rsidP="00D25D15">
      <w:pPr>
        <w:pStyle w:val="Cmsor3"/>
      </w:pPr>
      <w:bookmarkStart w:id="11" w:name="_Toc426037981"/>
      <w:r>
        <w:t>Raktár kezelés és karbantartás</w:t>
      </w:r>
      <w:bookmarkEnd w:id="11"/>
    </w:p>
    <w:p w:rsidR="00D25D15" w:rsidRDefault="00D25D15" w:rsidP="00D25D15">
      <w:r>
        <w:t xml:space="preserve">A </w:t>
      </w:r>
      <w:r w:rsidR="00380391" w:rsidRPr="00DD4C0A">
        <w:t>modul</w:t>
      </w:r>
      <w:r>
        <w:t xml:space="preserve"> legyen képes új raktárakat létrehozni, törölni</w:t>
      </w:r>
      <w:r w:rsidR="00BA2A36">
        <w:t>,</w:t>
      </w:r>
      <w:r>
        <w:t xml:space="preserve"> valamint azok tulajdonságait módosítani.</w:t>
      </w:r>
      <w:r w:rsidR="001E0311">
        <w:t xml:space="preserve"> Minden raktárhoz hozzá lehessen rendelni egy felhasználót (továbbiakban raktáros), egy adott raktáron belül végezhető műveletet csak a raktárhoz rendelt raktáros végezhet el. </w:t>
      </w:r>
    </w:p>
    <w:p w:rsidR="00D25D15" w:rsidRDefault="00DB1B72" w:rsidP="00D25D15">
      <w:r>
        <w:t>A raktárok tulajdonságai a következőek: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neve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kódja (e</w:t>
      </w:r>
      <w:r w:rsidR="00E63672">
        <w:t>gyértelműen azonosítja a raktára</w:t>
      </w:r>
      <w:r>
        <w:t>t)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A raktár címe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Irányítószám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Település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Utca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 xml:space="preserve">Házszám 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Raktáros (egy már beregisztrált felhasználó)</w:t>
      </w:r>
    </w:p>
    <w:p w:rsidR="002D1C40" w:rsidRDefault="002D1C40">
      <w:r>
        <w:br w:type="page"/>
      </w:r>
    </w:p>
    <w:p w:rsidR="002D1C40" w:rsidRPr="00D25D15" w:rsidRDefault="002D1C40" w:rsidP="002D1C40"/>
    <w:p w:rsidR="001E2998" w:rsidRDefault="004B05D2" w:rsidP="00A7080D">
      <w:pPr>
        <w:pStyle w:val="Cmsor3"/>
      </w:pPr>
      <w:bookmarkStart w:id="12" w:name="_Toc426037982"/>
      <w:r>
        <w:t>Termékek beszerzése</w:t>
      </w:r>
      <w:bookmarkEnd w:id="12"/>
    </w:p>
    <w:p w:rsidR="00A7080D" w:rsidRDefault="004B05D2" w:rsidP="004B05D2">
      <w:r>
        <w:t xml:space="preserve">A </w:t>
      </w:r>
      <w:r w:rsidR="00380391" w:rsidRPr="00DD4C0A">
        <w:t>modul</w:t>
      </w:r>
      <w:r>
        <w:t xml:space="preserve"> legyen képes a már </w:t>
      </w:r>
      <w:r w:rsidR="008520E5">
        <w:t>létrehozott terméktípusokból különböző menységet felvenni. Minden újonnan felvett termék alapértelmezetten egy kitüntetett Központi raktárba kerül. Az eszközök felvételénél lehetőség legyen több terméktípusba tartozó termékek feltöltésesre is.</w:t>
      </w:r>
      <w:r w:rsidR="00A7080D">
        <w:t xml:space="preserve"> A sikeres felvétel esetén a </w:t>
      </w:r>
      <w:r w:rsidR="00380391" w:rsidRPr="00DD4C0A">
        <w:t>modul</w:t>
      </w:r>
      <w:r w:rsidR="00380391">
        <w:t xml:space="preserve"> </w:t>
      </w:r>
      <w:r w:rsidR="00A7080D">
        <w:t>automatikusan generáljon egy nyomtatható dokumentumot, ami a következőket tartalmazza: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neve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címe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neve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 xml:space="preserve">Az átvevő </w:t>
      </w:r>
      <w:r w:rsidR="00A7080D">
        <w:t xml:space="preserve">raktáros telefonszáma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email címe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 beérkezett eszköztípusok tételesen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neve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cikkszáma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670F37" w:rsidRDefault="00670F37"/>
    <w:p w:rsidR="00670F37" w:rsidRDefault="00670F37" w:rsidP="00670F37"/>
    <w:p w:rsidR="00DA6024" w:rsidRDefault="00DA6024" w:rsidP="00A7080D">
      <w:pPr>
        <w:pStyle w:val="Cmsor3"/>
      </w:pPr>
      <w:bookmarkStart w:id="13" w:name="_Toc426037983"/>
      <w:r>
        <w:t>Rendelések</w:t>
      </w:r>
      <w:bookmarkEnd w:id="13"/>
    </w:p>
    <w:p w:rsidR="00DA6024" w:rsidRPr="00DA6024" w:rsidRDefault="00DA6024" w:rsidP="00DA6024">
      <w:r>
        <w:t>A modulban jelenjenek meg a más modulban felvett rendelések, és azokat teljesíteni lehessen.</w:t>
      </w:r>
    </w:p>
    <w:p w:rsidR="00A7080D" w:rsidRDefault="00A7080D" w:rsidP="00A7080D">
      <w:pPr>
        <w:pStyle w:val="Cmsor3"/>
      </w:pPr>
      <w:bookmarkStart w:id="14" w:name="_Toc426037984"/>
      <w:r>
        <w:t xml:space="preserve">A termékek </w:t>
      </w:r>
      <w:r w:rsidR="006E08FA">
        <w:t>szállítása</w:t>
      </w:r>
      <w:bookmarkEnd w:id="14"/>
    </w:p>
    <w:p w:rsidR="001E0311" w:rsidRDefault="00DA6024" w:rsidP="006E08FA">
      <w:r>
        <w:t xml:space="preserve">A rendelések teljesítése szállítással történik. </w:t>
      </w:r>
      <w:r w:rsidR="006E08FA">
        <w:t xml:space="preserve">A </w:t>
      </w:r>
      <w:r w:rsidR="00380391" w:rsidRPr="00DD4C0A">
        <w:t>modul</w:t>
      </w:r>
      <w:r w:rsidR="00380391">
        <w:t xml:space="preserve"> </w:t>
      </w:r>
      <w:r w:rsidR="006E08FA">
        <w:t>legyen képes termékeket mozgatni egyes raktárak között. Lehetőség legyen egyszerre több termé</w:t>
      </w:r>
      <w:r w:rsidR="001E0311">
        <w:t xml:space="preserve">ktípus mozgatására is, valamint a szállítások státuszának nyomkövetésesre. Egy szállítás létrehozásakor a szállítás státusza folyamatban és az is marad, míg a fogadó raktáros át nem veszi azt. </w:t>
      </w:r>
      <w:r>
        <w:t>A szállítás</w:t>
      </w:r>
      <w:r w:rsidR="00BA2A36">
        <w:t xml:space="preserve"> létrejöttekor és átvételekor</w:t>
      </w:r>
      <w:r>
        <w:t xml:space="preserve"> a hozzá ta</w:t>
      </w:r>
      <w:r w:rsidR="005A5413">
        <w:t>r</w:t>
      </w:r>
      <w:r>
        <w:t xml:space="preserve">tozó rendelés státusza is automatikusan megváltozik. </w:t>
      </w:r>
      <w:r w:rsidR="001E0311">
        <w:t>A szállítás létrejöttekor és átvételekor automatikusan generálódjon egy-egy dokumentum, ami a következőket tartalmazza: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telefonszáma </w:t>
      </w:r>
    </w:p>
    <w:p w:rsidR="001E0311" w:rsidRDefault="001E0311" w:rsidP="006E08FA">
      <w:pPr>
        <w:pStyle w:val="Listaszerbekezds"/>
        <w:numPr>
          <w:ilvl w:val="0"/>
          <w:numId w:val="31"/>
        </w:numPr>
      </w:pPr>
      <w:r>
        <w:t>A feladó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telefonszáma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</w:t>
      </w:r>
      <w:r w:rsidR="00670F37">
        <w:t xml:space="preserve">z </w:t>
      </w:r>
      <w:r>
        <w:t>eszköztípusok tételesen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neve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cikkszáma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1E0311" w:rsidRDefault="001E0311" w:rsidP="006E08FA"/>
    <w:p w:rsidR="006E08FA" w:rsidRPr="006E08FA" w:rsidRDefault="001E0311" w:rsidP="006E08FA">
      <w:r>
        <w:t xml:space="preserve">   </w:t>
      </w:r>
      <w:r w:rsidR="006E08FA">
        <w:t xml:space="preserve">  </w:t>
      </w:r>
    </w:p>
    <w:p w:rsidR="006E08FA" w:rsidRDefault="00670F37" w:rsidP="00670F37">
      <w:pPr>
        <w:pStyle w:val="Cmsor3"/>
      </w:pPr>
      <w:bookmarkStart w:id="15" w:name="_Toc426037985"/>
      <w:r>
        <w:lastRenderedPageBreak/>
        <w:t>Riportok</w:t>
      </w:r>
      <w:bookmarkEnd w:id="15"/>
    </w:p>
    <w:p w:rsidR="00670F37" w:rsidRPr="00670F37" w:rsidRDefault="00670F37" w:rsidP="00670F37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megjeleníteni egy adott raktár készletszintjét, valamint annak </w:t>
      </w:r>
      <w:r w:rsidR="00BA2A36">
        <w:t xml:space="preserve">változását egy adott időszakban. </w:t>
      </w:r>
      <w:r>
        <w:t xml:space="preserve"> </w:t>
      </w:r>
      <w:r w:rsidR="00BA2A36">
        <w:t xml:space="preserve">A </w:t>
      </w:r>
      <w:r w:rsidR="00BA2A36" w:rsidRPr="00DD4C0A">
        <w:t>modul</w:t>
      </w:r>
      <w:r w:rsidR="00BA2A36">
        <w:t xml:space="preserve"> legyen képes megjeleníteni a szállításokat é</w:t>
      </w:r>
      <w:r>
        <w:t>s azok státuszát.</w:t>
      </w:r>
    </w:p>
    <w:p w:rsidR="00670F37" w:rsidRPr="00670F37" w:rsidRDefault="00670F37" w:rsidP="00670F37">
      <w:pPr>
        <w:pStyle w:val="Cmsor3"/>
      </w:pPr>
      <w:bookmarkStart w:id="16" w:name="_Toc426037986"/>
      <w:r>
        <w:t>Integrációs szolgáltatások</w:t>
      </w:r>
      <w:bookmarkEnd w:id="16"/>
    </w:p>
    <w:p w:rsidR="00670F37" w:rsidRDefault="00670F37" w:rsidP="004B05D2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web szolgáltatásokon keresztül más </w:t>
      </w:r>
      <w:r w:rsidR="00380391" w:rsidRPr="00DD4C0A">
        <w:t>modul</w:t>
      </w:r>
      <w:r w:rsidR="00380391">
        <w:t xml:space="preserve">oknak </w:t>
      </w:r>
      <w:r>
        <w:t xml:space="preserve">a következő </w:t>
      </w:r>
      <w:r w:rsidR="00BA2A36">
        <w:t>információkat</w:t>
      </w:r>
      <w:r>
        <w:t xml:space="preserve"> nyújtani:</w:t>
      </w:r>
    </w:p>
    <w:p w:rsidR="00670F37" w:rsidRDefault="00670F37" w:rsidP="00670F37">
      <w:pPr>
        <w:pStyle w:val="Listaszerbekezds"/>
        <w:numPr>
          <w:ilvl w:val="0"/>
          <w:numId w:val="32"/>
        </w:numPr>
      </w:pPr>
      <w:r>
        <w:t>Az elérhető raktárak listája</w:t>
      </w:r>
    </w:p>
    <w:p w:rsidR="00670F37" w:rsidRDefault="00776F99" w:rsidP="00670F37">
      <w:pPr>
        <w:pStyle w:val="Listaszerbekezds"/>
        <w:numPr>
          <w:ilvl w:val="0"/>
          <w:numId w:val="32"/>
        </w:numPr>
      </w:pPr>
      <w:r>
        <w:t>Az elérhető termék</w:t>
      </w:r>
      <w:r w:rsidR="00670F37">
        <w:t>típusok listája</w:t>
      </w:r>
    </w:p>
    <w:p w:rsidR="00776F99" w:rsidRDefault="00670F37" w:rsidP="00670F37">
      <w:pPr>
        <w:pStyle w:val="Listaszerbekezds"/>
        <w:numPr>
          <w:ilvl w:val="0"/>
          <w:numId w:val="32"/>
        </w:numPr>
      </w:pPr>
      <w:r>
        <w:t>E</w:t>
      </w:r>
      <w:r w:rsidR="00776F99">
        <w:t>gy paraméterül kapott raktár és terméktípus alapján visszaadni a darabszámot</w:t>
      </w:r>
    </w:p>
    <w:p w:rsidR="00380391" w:rsidRDefault="00BA2A36" w:rsidP="002D1C40">
      <w:pPr>
        <w:pStyle w:val="Listaszerbekezds"/>
        <w:numPr>
          <w:ilvl w:val="0"/>
          <w:numId w:val="32"/>
        </w:numPr>
      </w:pPr>
      <w:r>
        <w:t xml:space="preserve">Egy paraméterül kapott raktár, </w:t>
      </w:r>
      <w:r w:rsidR="00776F99">
        <w:t>terméktípus</w:t>
      </w:r>
      <w:r>
        <w:t xml:space="preserve"> és darabszám</w:t>
      </w:r>
      <w:r w:rsidR="00776F99">
        <w:t xml:space="preserve"> alapján csökkenteni a darabszámot az adott raktárban</w:t>
      </w:r>
      <w:r>
        <w:t xml:space="preserve"> az adott terméktípusból.</w:t>
      </w:r>
    </w:p>
    <w:p w:rsidR="00380391" w:rsidRDefault="00380391" w:rsidP="00380391"/>
    <w:p w:rsidR="00DD4C0A" w:rsidRDefault="00DD4C0A" w:rsidP="00DD4C0A">
      <w:pPr>
        <w:pStyle w:val="Cmsor2"/>
      </w:pPr>
      <w:bookmarkStart w:id="17" w:name="_Toc426037987"/>
      <w:r w:rsidRPr="00DD4C0A">
        <w:t>Értékesítés támogató modul</w:t>
      </w:r>
      <w:bookmarkEnd w:id="17"/>
    </w:p>
    <w:p w:rsidR="005944E4" w:rsidRDefault="005944E4" w:rsidP="005944E4">
      <w:r>
        <w:t xml:space="preserve">Az </w:t>
      </w:r>
      <w:r w:rsidRPr="005944E4">
        <w:t>Értékesítés támogató modul</w:t>
      </w:r>
      <w:r>
        <w:t xml:space="preserve"> képes legyen </w:t>
      </w:r>
      <w:r w:rsidR="00380391">
        <w:t>értékesítés pontokat kezelni, azokhoz raktárakat és felhasználókat rendelni.  A modul legyen képes egyes termékekhez ajánlatokat létrehozni és azokat értékesíteni ügyfelek számára</w:t>
      </w:r>
      <w:r w:rsidR="00B81347">
        <w:t>.</w:t>
      </w:r>
      <w:r w:rsidR="00F71CAC">
        <w:t xml:space="preserve"> A modul képes legyen megjeleníteni az egyes értékesítési pont</w:t>
      </w:r>
      <w:r w:rsidR="00BA2A36">
        <w:t>okhoz rendelt raktár készletét.</w:t>
      </w:r>
      <w:r w:rsidR="00F71CAC">
        <w:t xml:space="preserve"> Valamint </w:t>
      </w:r>
      <w:r w:rsidR="00BA2A36">
        <w:t xml:space="preserve">legyen </w:t>
      </w:r>
      <w:r w:rsidR="00F71CAC">
        <w:t xml:space="preserve">képes megrendeléseket készíteni. </w:t>
      </w:r>
      <w:r w:rsidR="00A260EA">
        <w:t>Képes legyen más moduloknak információt nyújtani az általa beregisztrált ügyfelekről, valamint azok által vásárolt termékekről.</w:t>
      </w:r>
      <w:r w:rsidR="005A5413">
        <w:t xml:space="preserve"> A modul legyen képes más modulban beregisztrált ügyfelek adatait fogadni. </w:t>
      </w:r>
      <w:r w:rsidR="00BA2A36">
        <w:t xml:space="preserve"> </w:t>
      </w:r>
      <w:r w:rsidR="005A5413">
        <w:t xml:space="preserve">A modul legyen képes más moduloknak információt nyújtani a létrehozott ajánlatokról. </w:t>
      </w:r>
      <w:r w:rsidR="00BA2A36">
        <w:t xml:space="preserve">Legyen képes a modul ügyfelek adatait módosítani. </w:t>
      </w:r>
      <w:r w:rsidR="00A260EA">
        <w:t xml:space="preserve">Képes legyen az értékesítési pontok eladásiról riportot készíteni.  </w:t>
      </w:r>
    </w:p>
    <w:p w:rsidR="00A260EA" w:rsidRDefault="00A260EA" w:rsidP="00A260EA">
      <w:pPr>
        <w:pStyle w:val="Cmsor3"/>
      </w:pPr>
      <w:bookmarkStart w:id="18" w:name="_Toc426037988"/>
      <w:r>
        <w:t>Értékesítési pontok kezelése és karbantartása</w:t>
      </w:r>
      <w:bookmarkEnd w:id="18"/>
    </w:p>
    <w:p w:rsidR="00F71CAC" w:rsidRDefault="00A260EA" w:rsidP="00F71CAC">
      <w:r>
        <w:t>A modul legyen képes é</w:t>
      </w:r>
      <w:r w:rsidR="00E63672">
        <w:t>rtékesítési pontok létrehozni, törölni,</w:t>
      </w:r>
      <w:r>
        <w:t xml:space="preserve"> valamint azok tulajdonságait módosítani. Legyen képes felhasználókat hozzárendelni egyes érékesítési pontokhoz (továbbiakban értékesítő). Egy értékesítő csak a hozzárendelt értékesítési ponton tud</w:t>
      </w:r>
      <w:r w:rsidR="00F71CAC">
        <w:t>jon</w:t>
      </w:r>
      <w:r w:rsidR="00E63672">
        <w:t xml:space="preserve"> ajánlatokat </w:t>
      </w:r>
      <w:r>
        <w:t xml:space="preserve">adni. </w:t>
      </w:r>
      <w:r w:rsidR="00FC61A0">
        <w:t>Legyen képes</w:t>
      </w:r>
      <w:r w:rsidR="00BA2A36">
        <w:t xml:space="preserve"> a modul</w:t>
      </w:r>
      <w:r w:rsidR="00FC61A0">
        <w:t xml:space="preserve"> raktárt hozzárendelni egy értékesítési ponthoz. </w:t>
      </w:r>
    </w:p>
    <w:p w:rsidR="00F71CAC" w:rsidRDefault="00F71CAC" w:rsidP="00F71CAC">
      <w:r>
        <w:t>Az értékesítési pont tulajdonságai: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neve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kódja (egyértelműen azonosítja az értékesítés</w:t>
      </w:r>
      <w:r w:rsidR="00E63672">
        <w:t>i</w:t>
      </w:r>
      <w:r>
        <w:t xml:space="preserve"> pontot)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címe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telefonszáma</w:t>
      </w:r>
    </w:p>
    <w:p w:rsidR="00F71CAC" w:rsidRDefault="00FC61A0" w:rsidP="00FC61A0">
      <w:pPr>
        <w:pStyle w:val="Cmsor3"/>
      </w:pPr>
      <w:bookmarkStart w:id="19" w:name="_Toc426037989"/>
      <w:r>
        <w:t>Ajánlatok kezelése és karbantartása</w:t>
      </w:r>
      <w:bookmarkEnd w:id="19"/>
    </w:p>
    <w:p w:rsidR="00FC61A0" w:rsidRDefault="00FC61A0" w:rsidP="00FC61A0">
      <w:r>
        <w:t>A modul legyen képes ajánlatokat létrehozni az elérhető terméktípusok segítségével, törölni azokat valamin</w:t>
      </w:r>
      <w:r w:rsidR="00E63672">
        <w:t>t</w:t>
      </w:r>
      <w:r>
        <w:t xml:space="preserve"> módosítani azok tulajdonságát.</w:t>
      </w:r>
    </w:p>
    <w:p w:rsidR="00FC61A0" w:rsidRDefault="00FC61A0" w:rsidP="00FC61A0">
      <w:r>
        <w:t xml:space="preserve"> Az ajánlat pont tulajdonságai: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neve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ára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 xml:space="preserve">Az ajánlatban szereplő terméktípusok 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ajánlatban szereplő terméktípusok darabszáma</w:t>
      </w:r>
    </w:p>
    <w:p w:rsidR="002D1C40" w:rsidRDefault="002D1C40">
      <w:r>
        <w:br w:type="page"/>
      </w:r>
    </w:p>
    <w:p w:rsidR="002D1C40" w:rsidRDefault="002D1C40" w:rsidP="002D1C40"/>
    <w:p w:rsidR="00FC61A0" w:rsidRDefault="00FC61A0" w:rsidP="00FC61A0">
      <w:pPr>
        <w:pStyle w:val="Cmsor3"/>
      </w:pPr>
      <w:bookmarkStart w:id="20" w:name="_Toc426037990"/>
      <w:r>
        <w:t>Értékesítés</w:t>
      </w:r>
      <w:bookmarkEnd w:id="20"/>
    </w:p>
    <w:p w:rsidR="00A81CC0" w:rsidRDefault="00A81CC0" w:rsidP="00FC61A0">
      <w:r>
        <w:t>A modul legyen képes a létrehozott ajánlatokat értékesíteni új és már meglévő ügyfelek számára. Az értékesítéshez meg kell ad</w:t>
      </w:r>
      <w:r w:rsidR="00BA2A36">
        <w:t>ni az ügyfél adatait valamint a kiválasztott</w:t>
      </w:r>
      <w:r>
        <w:t xml:space="preserve"> ajánlatokat. Meglévő ügyfél esetén nem kötelező megadni az ügyféladatokat újra, de lehetőség van módosításra.</w:t>
      </w:r>
      <w:r w:rsidR="00BA2A36" w:rsidRPr="00BA2A36">
        <w:t xml:space="preserve"> </w:t>
      </w:r>
      <w:r w:rsidR="00BA2A36">
        <w:t xml:space="preserve">Sikeres </w:t>
      </w:r>
      <w:r w:rsidR="003C7D2E">
        <w:t>értékesítés</w:t>
      </w:r>
      <w:r w:rsidR="00BA2A36">
        <w:t xml:space="preserve"> esetén az ügyfelet automatikusan beregisztráljuk a rendszerbe</w:t>
      </w:r>
      <w:r w:rsidR="003C7D2E">
        <w:t xml:space="preserve">, erről </w:t>
      </w:r>
      <w:r w:rsidR="00E63672">
        <w:t>e</w:t>
      </w:r>
      <w:r w:rsidR="003C7D2E">
        <w:t>mailben tájékoztatást kap</w:t>
      </w:r>
      <w:r w:rsidR="00BA2A36">
        <w:t xml:space="preserve">. </w:t>
      </w:r>
      <w:r w:rsidR="003C7D2E">
        <w:t>Valamint</w:t>
      </w:r>
      <w:r>
        <w:t xml:space="preserve"> a modul automatikusan generál egy nyomtatható számlát, ami a következőket tartalmazza:</w:t>
      </w:r>
    </w:p>
    <w:p w:rsidR="00FC61A0" w:rsidRDefault="00A81CC0" w:rsidP="00A81CC0">
      <w:pPr>
        <w:pStyle w:val="Listaszerbekezds"/>
        <w:numPr>
          <w:ilvl w:val="0"/>
          <w:numId w:val="34"/>
        </w:numPr>
      </w:pPr>
      <w:r>
        <w:t>Az ügyfél számlázási 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 xml:space="preserve">Az értékesítési pont </w:t>
      </w:r>
      <w:r w:rsidR="00DA6024">
        <w:t>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>A megvásárolt ajánlatokat tételesen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neve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ára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 termék neve</w:t>
      </w:r>
    </w:p>
    <w:p w:rsidR="006C5BE8" w:rsidRDefault="00A81CC0" w:rsidP="006C5BE8">
      <w:pPr>
        <w:pStyle w:val="Listaszerbekezds"/>
        <w:numPr>
          <w:ilvl w:val="0"/>
          <w:numId w:val="34"/>
        </w:numPr>
      </w:pPr>
      <w:r>
        <w:t>Az összesített árat</w:t>
      </w:r>
    </w:p>
    <w:p w:rsidR="00A81CC0" w:rsidRDefault="002B75C4" w:rsidP="00A81CC0">
      <w:pPr>
        <w:pStyle w:val="Cmsor3"/>
      </w:pPr>
      <w:bookmarkStart w:id="21" w:name="_Toc426037991"/>
      <w:r>
        <w:t>Termék rendelések</w:t>
      </w:r>
      <w:bookmarkEnd w:id="21"/>
    </w:p>
    <w:p w:rsidR="002B75C4" w:rsidRDefault="003C7D2E" w:rsidP="002B75C4">
      <w:r>
        <w:t>A modul képes legyen megjeleníteni az értékesítés</w:t>
      </w:r>
      <w:r w:rsidR="00E63672">
        <w:t>i</w:t>
      </w:r>
      <w:r>
        <w:t xml:space="preserve"> ponthoz tatozó raktár készleteit. Amennyiben szükség van termékekre, a</w:t>
      </w:r>
      <w:r w:rsidR="006C5BE8">
        <w:t xml:space="preserve"> modul k</w:t>
      </w:r>
      <w:r w:rsidR="002B75C4">
        <w:t>épes le</w:t>
      </w:r>
      <w:r w:rsidR="006C5BE8">
        <w:t xml:space="preserve">gyen megrendeléseket készíteni valamint </w:t>
      </w:r>
      <w:r w:rsidR="002B75C4">
        <w:t>azok státuszát megjeleníteni.  A rendeléseket értékesítési pontonként lehet létrehozni. Egy rendelés tulajdonságai a következőek: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 xml:space="preserve">Az </w:t>
      </w:r>
      <w:r w:rsidR="005A5413">
        <w:t>értékesítési</w:t>
      </w:r>
      <w:r>
        <w:t xml:space="preserve"> pont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>A rendelt termékek tételesen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neve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cikkszáma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Darabszám</w:t>
      </w:r>
    </w:p>
    <w:p w:rsidR="006C5BE8" w:rsidRDefault="000351B7" w:rsidP="006C5BE8">
      <w:pPr>
        <w:pStyle w:val="Cmsor3"/>
      </w:pPr>
      <w:bookmarkStart w:id="22" w:name="_Toc426037992"/>
      <w:r>
        <w:t>Riportok</w:t>
      </w:r>
      <w:bookmarkEnd w:id="22"/>
      <w:r>
        <w:t xml:space="preserve"> </w:t>
      </w:r>
    </w:p>
    <w:p w:rsidR="000351B7" w:rsidRDefault="000351B7" w:rsidP="000351B7">
      <w:r>
        <w:t>A modul legyen képes megjeleníteni az értékesítési pontokban történt eladásokat valamint rendeléseket egy adott időszakon belül.</w:t>
      </w:r>
    </w:p>
    <w:p w:rsidR="000351B7" w:rsidRDefault="00BC60EA" w:rsidP="00BC60EA">
      <w:pPr>
        <w:pStyle w:val="Cmsor3"/>
      </w:pPr>
      <w:bookmarkStart w:id="23" w:name="_Toc426037993"/>
      <w:r>
        <w:t>Integrációs szolgáltatások</w:t>
      </w:r>
      <w:bookmarkEnd w:id="23"/>
    </w:p>
    <w:p w:rsidR="00BC60EA" w:rsidRDefault="00BC60EA" w:rsidP="00BC60EA">
      <w:r>
        <w:t>A modul legyen képes más moduloknak nyújtani</w:t>
      </w:r>
      <w:r w:rsidR="003C7D2E">
        <w:t xml:space="preserve"> a következő szolgáltatásokat </w:t>
      </w:r>
      <w:r w:rsidR="00E63672">
        <w:t>web-</w:t>
      </w:r>
      <w:r>
        <w:t>szolgáltatásokon keresztül a következőkről: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Egy ügyfél adatai ügyfélszám vagy felhasználó név alapján</w:t>
      </w:r>
    </w:p>
    <w:p w:rsidR="00BC60EA" w:rsidRDefault="00DA6024" w:rsidP="00E6477C">
      <w:pPr>
        <w:pStyle w:val="Listaszerbekezds"/>
        <w:numPr>
          <w:ilvl w:val="0"/>
          <w:numId w:val="42"/>
        </w:numPr>
      </w:pPr>
      <w:r>
        <w:t>Egy ügyfél által vásárolt ajánlatok listája ügyfélszám alapján</w:t>
      </w:r>
    </w:p>
    <w:p w:rsidR="005A5413" w:rsidRDefault="005A5413" w:rsidP="005A5413">
      <w:pPr>
        <w:pStyle w:val="Listaszerbekezds"/>
        <w:numPr>
          <w:ilvl w:val="0"/>
          <w:numId w:val="42"/>
        </w:numPr>
      </w:pPr>
      <w:r>
        <w:t>A modulban rögzített ajánlatok listája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A modulban rögzítetett rendelések listája</w:t>
      </w:r>
    </w:p>
    <w:p w:rsidR="00DA6024" w:rsidRDefault="00781F0C" w:rsidP="00E6477C">
      <w:pPr>
        <w:pStyle w:val="Listaszerbekezds"/>
        <w:numPr>
          <w:ilvl w:val="0"/>
          <w:numId w:val="42"/>
        </w:numPr>
      </w:pPr>
      <w:r>
        <w:t>Egy paraméterül kapott felhasználó adatainak módosítása</w:t>
      </w:r>
    </w:p>
    <w:p w:rsidR="00781F0C" w:rsidRPr="00BC60EA" w:rsidRDefault="00781F0C" w:rsidP="00E6477C">
      <w:pPr>
        <w:pStyle w:val="Listaszerbekezds"/>
        <w:numPr>
          <w:ilvl w:val="0"/>
          <w:numId w:val="42"/>
        </w:numPr>
      </w:pPr>
      <w:r>
        <w:t>Egy paraméterül kapott rendelés adatainak módosítása</w:t>
      </w:r>
    </w:p>
    <w:p w:rsidR="002D1C40" w:rsidRDefault="002D1C40">
      <w:r>
        <w:br w:type="page"/>
      </w:r>
    </w:p>
    <w:p w:rsidR="00BC60EA" w:rsidRPr="00BC60EA" w:rsidRDefault="00BC60EA" w:rsidP="00BC60EA"/>
    <w:p w:rsidR="00781F0C" w:rsidRDefault="00DD4C0A" w:rsidP="00781F0C">
      <w:pPr>
        <w:pStyle w:val="Cmsor2"/>
      </w:pPr>
      <w:bookmarkStart w:id="24" w:name="_Toc426037994"/>
      <w:r w:rsidRPr="00DD4C0A">
        <w:t>Web áruház és Self Care támogató modul</w:t>
      </w:r>
      <w:bookmarkEnd w:id="24"/>
    </w:p>
    <w:p w:rsidR="00E6477C" w:rsidRDefault="00E63672" w:rsidP="00781F0C">
      <w:r>
        <w:t xml:space="preserve">A </w:t>
      </w:r>
      <w:r w:rsidR="00781F0C" w:rsidRPr="00DD4C0A">
        <w:t>Web áruház és Self Care támogató modul</w:t>
      </w:r>
      <w:r w:rsidR="00781F0C">
        <w:t xml:space="preserve"> két részmodulból épül fel.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Web áruház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Self Care támogató</w:t>
      </w:r>
    </w:p>
    <w:p w:rsidR="00E6477C" w:rsidRDefault="00E6477C" w:rsidP="00E6477C">
      <w:pPr>
        <w:ind w:left="360"/>
      </w:pPr>
    </w:p>
    <w:p w:rsidR="00E6477C" w:rsidRDefault="00781F0C" w:rsidP="00E6477C">
      <w:pPr>
        <w:pStyle w:val="Cmsor3"/>
      </w:pPr>
      <w:r>
        <w:t xml:space="preserve"> </w:t>
      </w:r>
      <w:bookmarkStart w:id="25" w:name="_Toc426037995"/>
      <w:r>
        <w:t>A Web áruház</w:t>
      </w:r>
      <w:bookmarkEnd w:id="25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>épes ajánlatokat definiálni és azokat csoportokba foglalni</w:t>
      </w:r>
      <w:r w:rsidR="00297DD5">
        <w:t xml:space="preserve"> valamint értékesíteni </w:t>
      </w:r>
      <w:r w:rsidR="003C7D2E">
        <w:t>azokat ügyfelek számára. Képes</w:t>
      </w:r>
      <w:r w:rsidR="00297DD5">
        <w:t xml:space="preserve"> beregi</w:t>
      </w:r>
      <w:r w:rsidR="00E6477C">
        <w:t xml:space="preserve">sztrálni ügyfeleket a rendszerbe. Képes megjeleníteni a hozzá tartozó raktár készleteit. A modul képes rendeléseket definiálni és azokról információt nyújtani más moduloknak. A modul meg tudja jeleníteni az értékesítések adatait és azokról statisztikákat </w:t>
      </w:r>
      <w:r>
        <w:t xml:space="preserve">tud </w:t>
      </w:r>
      <w:r w:rsidR="00E6477C">
        <w:t xml:space="preserve">készíteni.  </w:t>
      </w:r>
      <w:r w:rsidR="00297DD5">
        <w:t xml:space="preserve">     </w:t>
      </w:r>
      <w:r w:rsidR="00781F0C">
        <w:t xml:space="preserve"> </w:t>
      </w:r>
    </w:p>
    <w:p w:rsidR="003D785C" w:rsidRDefault="003D785C" w:rsidP="003D785C">
      <w:pPr>
        <w:pStyle w:val="Cmsor3"/>
      </w:pPr>
      <w:bookmarkStart w:id="26" w:name="_Toc426037996"/>
      <w:r w:rsidRPr="00DD4C0A">
        <w:t>Self Care</w:t>
      </w:r>
      <w:bookmarkEnd w:id="26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Valamint egy belépett ügyfél képes hibajelentéseket felvenni régebbi vásárlásaihoz.   </w:t>
      </w:r>
    </w:p>
    <w:p w:rsidR="00E6477C" w:rsidRDefault="00E6477C" w:rsidP="00E6477C">
      <w:pPr>
        <w:pStyle w:val="Cmsor3"/>
      </w:pPr>
      <w:bookmarkStart w:id="27" w:name="_Toc426037997"/>
      <w:r>
        <w:t>Ajánlatok kezelése és karbantartása</w:t>
      </w:r>
      <w:bookmarkEnd w:id="27"/>
    </w:p>
    <w:p w:rsidR="005A5413" w:rsidRDefault="005A5413" w:rsidP="005A5413">
      <w:r>
        <w:t>A modul legyen képes ajánlatokat létrehozni az elérhető ajánlatok alapján és módosítani azok árát. Valamint legyen képes kiemelt és akciós ajánlatokat létrehozni.</w:t>
      </w:r>
    </w:p>
    <w:p w:rsidR="00781F0C" w:rsidRPr="00781F0C" w:rsidRDefault="00781F0C" w:rsidP="00781F0C"/>
    <w:p w:rsidR="00BC60EA" w:rsidRDefault="00E6477C" w:rsidP="00BC60EA">
      <w:pPr>
        <w:pStyle w:val="Cmsor3"/>
      </w:pPr>
      <w:bookmarkStart w:id="28" w:name="_Toc426037998"/>
      <w:r>
        <w:t>Ajánlatcsoportok</w:t>
      </w:r>
      <w:r w:rsidR="00BC60EA">
        <w:t xml:space="preserve"> kezelés</w:t>
      </w:r>
      <w:r w:rsidR="00E63672">
        <w:t>e</w:t>
      </w:r>
      <w:r w:rsidR="00BC60EA">
        <w:t xml:space="preserve"> és karbantartás</w:t>
      </w:r>
      <w:bookmarkEnd w:id="28"/>
      <w:r w:rsidR="00E63672">
        <w:t>a</w:t>
      </w:r>
    </w:p>
    <w:p w:rsidR="00BC60EA" w:rsidRDefault="00BC60EA" w:rsidP="00BC60EA">
      <w:r>
        <w:t xml:space="preserve">A </w:t>
      </w:r>
      <w:r w:rsidRPr="00DD4C0A">
        <w:t>modul</w:t>
      </w:r>
      <w:r>
        <w:t xml:space="preserve"> legyen képes különböző </w:t>
      </w:r>
      <w:r w:rsidR="00E6477C">
        <w:t xml:space="preserve">ajánlatcsoportok </w:t>
      </w:r>
      <w:r>
        <w:t>definiálására, törlésére és azok tulajdonságainak módosítására. Valamit képes legyen ezeket a csoportokat egymás alá rendelni</w:t>
      </w:r>
      <w:r w:rsidR="003C7D2E">
        <w:t xml:space="preserve"> és hozzájuk ajánlatokat rendelni</w:t>
      </w:r>
      <w:r>
        <w:t xml:space="preserve">. </w:t>
      </w:r>
    </w:p>
    <w:p w:rsidR="00BC60EA" w:rsidRDefault="00BC60EA" w:rsidP="00BC60EA">
      <w:r>
        <w:t>Tulajdonságai: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neve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leírása</w:t>
      </w:r>
    </w:p>
    <w:p w:rsidR="004B05D2" w:rsidRDefault="00E6477C" w:rsidP="00E6477C">
      <w:pPr>
        <w:pStyle w:val="Cmsor3"/>
      </w:pPr>
      <w:bookmarkStart w:id="29" w:name="_Toc426037999"/>
      <w:r>
        <w:t>Értékesítés</w:t>
      </w:r>
      <w:bookmarkEnd w:id="29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987260">
      <w:pPr>
        <w:pStyle w:val="Listaszerbekezds"/>
        <w:numPr>
          <w:ilvl w:val="0"/>
          <w:numId w:val="44"/>
        </w:numPr>
      </w:pPr>
      <w:r>
        <w:t>Az ügyfél számlázási adatai</w:t>
      </w:r>
    </w:p>
    <w:p w:rsidR="00987260" w:rsidRDefault="00987260" w:rsidP="00987260">
      <w:pPr>
        <w:pStyle w:val="Listaszerbekezds"/>
        <w:numPr>
          <w:ilvl w:val="0"/>
          <w:numId w:val="44"/>
        </w:numPr>
      </w:pPr>
      <w:r>
        <w:t>A vásárolt terméke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neve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ára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 termék neve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3D785C" w:rsidRDefault="003D785C" w:rsidP="003D785C">
      <w:pPr>
        <w:pStyle w:val="Cmsor3"/>
      </w:pPr>
      <w:bookmarkStart w:id="30" w:name="_Toc426038000"/>
      <w:r>
        <w:t>Személyes adatok módosítása</w:t>
      </w:r>
      <w:bookmarkEnd w:id="30"/>
    </w:p>
    <w:p w:rsidR="003D785C" w:rsidRDefault="003D785C" w:rsidP="003D785C">
      <w:r>
        <w:t>Egy bejelentkezett ügyfél módosíthatja a személyes adatait valamint a jelszavát.</w:t>
      </w:r>
    </w:p>
    <w:p w:rsidR="003D785C" w:rsidRDefault="00E10548" w:rsidP="003D785C">
      <w:pPr>
        <w:pStyle w:val="Cmsor3"/>
      </w:pPr>
      <w:bookmarkStart w:id="31" w:name="_Toc426038001"/>
      <w:r>
        <w:t>Hibajelentések</w:t>
      </w:r>
      <w:bookmarkEnd w:id="31"/>
    </w:p>
    <w:p w:rsidR="00E10548" w:rsidRDefault="00E10548" w:rsidP="00E10548">
      <w:r>
        <w:t>Egy bejelentkezett ügyfél képes a már megvásárolt ajánlataihoz</w:t>
      </w:r>
      <w:r w:rsidR="003C7D2E">
        <w:t xml:space="preserve"> tartozó termékekhez hibajelentéseket felvenni, é</w:t>
      </w:r>
      <w:r>
        <w:t>s azokat nyomon követni. Egy bejelentkezett felhasználó képes a hi</w:t>
      </w:r>
      <w:r w:rsidRPr="00E10548">
        <w:t>bajelentéseket</w:t>
      </w:r>
      <w:r>
        <w:t xml:space="preserve"> megtekinteni, azokra válaszolni valamint státuszát megváltoztatni.</w:t>
      </w:r>
      <w:r w:rsidR="003C7D2E">
        <w:t xml:space="preserve"> A hibabejelentés tulajdonságai: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hibát bejelentő ügyfél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termék típusa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hiba leírása</w:t>
      </w:r>
    </w:p>
    <w:p w:rsidR="00E10548" w:rsidRDefault="00E10548" w:rsidP="00E10548">
      <w:pPr>
        <w:pStyle w:val="Cmsor3"/>
      </w:pPr>
      <w:bookmarkStart w:id="32" w:name="_Toc426038002"/>
      <w:r>
        <w:t>Riportok</w:t>
      </w:r>
      <w:bookmarkEnd w:id="32"/>
    </w:p>
    <w:p w:rsidR="00E10548" w:rsidRDefault="00E10548" w:rsidP="00E10548">
      <w:r>
        <w:t xml:space="preserve">A modul meg tudja jeleníteni az eladásokat és statisztikákat </w:t>
      </w:r>
      <w:r w:rsidR="00E63672">
        <w:t xml:space="preserve">tud </w:t>
      </w:r>
      <w:r>
        <w:t>készíteni azokról.</w:t>
      </w:r>
    </w:p>
    <w:p w:rsidR="00E10548" w:rsidRDefault="00E10548" w:rsidP="00E10548">
      <w:pPr>
        <w:pStyle w:val="Cmsor3"/>
      </w:pPr>
      <w:bookmarkStart w:id="33" w:name="_Toc426038003"/>
      <w:r>
        <w:t>Integrációs szolgáltatások</w:t>
      </w:r>
      <w:bookmarkEnd w:id="33"/>
    </w:p>
    <w:p w:rsidR="00E10548" w:rsidRDefault="00E10548" w:rsidP="00E10548">
      <w:r>
        <w:t>A modul képes más rendsze</w:t>
      </w:r>
      <w:r w:rsidR="00E63672">
        <w:t>reknek információt nyújtani webszolgáltatásokon keresztül</w:t>
      </w:r>
      <w:r>
        <w:t xml:space="preserve"> az elérhető ajánlatokról. </w:t>
      </w:r>
    </w:p>
    <w:p w:rsidR="005A5413" w:rsidRDefault="005A5413" w:rsidP="005A5413">
      <w:pPr>
        <w:pStyle w:val="Cmsor2"/>
      </w:pPr>
      <w:r>
        <w:t>Az integrációs folyamatok</w:t>
      </w:r>
    </w:p>
    <w:p w:rsidR="005A5413" w:rsidRDefault="005A5413" w:rsidP="005A5413">
      <w:r>
        <w:t>Azon folyamatok részletezése melyek több modult érintenek.</w:t>
      </w:r>
    </w:p>
    <w:p w:rsidR="005A5413" w:rsidRDefault="005A5413" w:rsidP="005A5413">
      <w:pPr>
        <w:pStyle w:val="Cmsor3"/>
      </w:pPr>
      <w:r>
        <w:t>Ügyfél regisztráció</w:t>
      </w:r>
    </w:p>
    <w:p w:rsidR="005A5413" w:rsidRDefault="005A5413" w:rsidP="005A5413">
      <w:r>
        <w:t xml:space="preserve">Az ügyfél képes regisztrálni önmagát a </w:t>
      </w:r>
      <w:r w:rsidRPr="00EA6AC2">
        <w:t>Web áruház és Self Care támogató modul</w:t>
      </w:r>
      <w:r>
        <w:t xml:space="preserve">ban ennek hatására az Értékesítés támogató modulba </w:t>
      </w:r>
      <w:r w:rsidR="003F3AC4">
        <w:t>átkerül</w:t>
      </w:r>
      <w:r>
        <w:t xml:space="preserve">nek az ügyféladatai. Ha létezik már ilyen felhasználónévvel ügyfél, azt a regisztrációnál meg kell jeleníteni. </w:t>
      </w:r>
    </w:p>
    <w:p w:rsidR="005A5413" w:rsidRDefault="005A5413" w:rsidP="005A5413"/>
    <w:p w:rsidR="005A5413" w:rsidRDefault="005A5413" w:rsidP="005A5413">
      <w:pPr>
        <w:pStyle w:val="Cmsor3"/>
      </w:pPr>
      <w:r>
        <w:t>Ügyfél bekeletkezés</w:t>
      </w:r>
    </w:p>
    <w:p w:rsidR="009452D8" w:rsidRPr="009806B2" w:rsidRDefault="005A5413" w:rsidP="009806B2">
      <w:r>
        <w:t xml:space="preserve">Ha az ügyfél nem a </w:t>
      </w:r>
      <w:r w:rsidRPr="005A5413">
        <w:t>Web áruház és Self Care támogató modul</w:t>
      </w:r>
      <w:r>
        <w:t xml:space="preserve">ban regisztrált, akkor is képes bekeletkezni a modulba. </w:t>
      </w:r>
      <w:r w:rsidR="009806B2">
        <w:t xml:space="preserve">Ha létezik ilyen névvel vagy ügyfél azonosítóval ügyfél, akkor bejelentkezéskor átszedjük az adatait az </w:t>
      </w:r>
      <w:r w:rsidR="009806B2" w:rsidRPr="009806B2">
        <w:t>Értékesítés támogató modul</w:t>
      </w:r>
      <w:r w:rsidR="009806B2">
        <w:t xml:space="preserve">ból. Minden bejelentkezésnél megvizsgáljuk megváltoztak-e az adatai. </w:t>
      </w:r>
    </w:p>
    <w:p w:rsidR="005A5413" w:rsidRPr="00930046" w:rsidRDefault="005A5413" w:rsidP="005A5413"/>
    <w:p w:rsidR="005A5413" w:rsidRDefault="009806B2" w:rsidP="005A5413">
      <w:pPr>
        <w:pStyle w:val="Cmsor3"/>
      </w:pPr>
      <w:r>
        <w:t>Értékesítés</w:t>
      </w:r>
    </w:p>
    <w:p w:rsidR="0039081C" w:rsidRDefault="009806B2" w:rsidP="009806B2">
      <w:r>
        <w:t xml:space="preserve">Ha </w:t>
      </w:r>
      <w:r w:rsidRPr="009806B2">
        <w:t>Web áruház és Self Care támogató modul</w:t>
      </w:r>
      <w:r>
        <w:t xml:space="preserve">ban vagy az </w:t>
      </w:r>
      <w:r w:rsidRPr="009806B2">
        <w:t>Értékesítés támogató modul</w:t>
      </w:r>
      <w:r>
        <w:t xml:space="preserve">ban egy ajánlat eladásra kerül, akkor az értékesítési ponthoz vagy a web áruházhoz tartozó raktárból az adott ajánlatokban szerepelő termékek száma csökken </w:t>
      </w:r>
      <w:r w:rsidR="0039081C">
        <w:t>az ajánlato</w:t>
      </w:r>
      <w:r w:rsidR="00276721">
        <w:t>kban szereplő darabszámmal. Mindkét modul le tudja kérdezni az egyes ajánlatokban</w:t>
      </w:r>
      <w:r w:rsidR="0039081C">
        <w:t xml:space="preserve"> </w:t>
      </w:r>
      <w:r w:rsidR="00276721">
        <w:t>szereplő</w:t>
      </w:r>
      <w:r w:rsidR="0039081C">
        <w:t xml:space="preserve"> terméktípusok </w:t>
      </w:r>
      <w:r w:rsidR="00276721">
        <w:t>darabszámait.</w:t>
      </w:r>
      <w:bookmarkStart w:id="34" w:name="_GoBack"/>
      <w:bookmarkEnd w:id="34"/>
      <w:r w:rsidR="00276721">
        <w:t xml:space="preserve"> A</w:t>
      </w:r>
      <w:r w:rsidR="0039081C">
        <w:t xml:space="preserve">bban az esetben, ha nem érhető el megfelelő számú termék, az adott ajánlat nem értékesíthető. </w:t>
      </w:r>
    </w:p>
    <w:p w:rsidR="0039081C" w:rsidRDefault="0039081C" w:rsidP="0039081C">
      <w:pPr>
        <w:pStyle w:val="Cmsor3"/>
      </w:pPr>
      <w:r>
        <w:lastRenderedPageBreak/>
        <w:t>Ajánlatok létrehozása</w:t>
      </w:r>
    </w:p>
    <w:p w:rsidR="0039081C" w:rsidRPr="0039081C" w:rsidRDefault="0039081C" w:rsidP="0039081C">
      <w:r>
        <w:t xml:space="preserve">Az </w:t>
      </w:r>
      <w:r w:rsidRPr="0039081C">
        <w:t>Értékesítés támogató modul</w:t>
      </w:r>
      <w:r>
        <w:t xml:space="preserve">ban felvett ajánlatok létrehozásakor a </w:t>
      </w:r>
      <w:r w:rsidRPr="0039081C">
        <w:t>Raktározási és készletkezelő modul</w:t>
      </w:r>
      <w:r>
        <w:t>ban felvett terméktípusok használhatóak. A</w:t>
      </w:r>
      <w:r w:rsidRPr="0039081C">
        <w:t xml:space="preserve"> Web áruház és Self Care támogató modul</w:t>
      </w:r>
      <w:r>
        <w:t xml:space="preserve">ban csak az </w:t>
      </w:r>
      <w:r w:rsidRPr="0039081C">
        <w:t>Értékesítés támogató modul</w:t>
      </w:r>
      <w:r>
        <w:t>ban felvett ajánlatok használhatóak.</w:t>
      </w:r>
    </w:p>
    <w:p w:rsidR="0039081C" w:rsidRPr="0039081C" w:rsidRDefault="0039081C" w:rsidP="0039081C"/>
    <w:p w:rsidR="009806B2" w:rsidRDefault="009806B2" w:rsidP="0039081C">
      <w:pPr>
        <w:pStyle w:val="Cmsor3"/>
      </w:pPr>
      <w:r>
        <w:t xml:space="preserve">  </w:t>
      </w:r>
      <w:r w:rsidR="0039081C">
        <w:t>Termék rendelés</w:t>
      </w:r>
    </w:p>
    <w:p w:rsidR="0039081C" w:rsidRPr="0039081C" w:rsidRDefault="0039081C" w:rsidP="0039081C">
      <w:r>
        <w:t xml:space="preserve">Ha </w:t>
      </w:r>
      <w:r w:rsidRPr="009806B2">
        <w:t>Web áruház és Self Care támogató modul</w:t>
      </w:r>
      <w:r>
        <w:t xml:space="preserve"> vagy az </w:t>
      </w:r>
      <w:r w:rsidRPr="009806B2">
        <w:t>Értékesítés támogató modul</w:t>
      </w:r>
      <w:r w:rsidR="000F4385">
        <w:t xml:space="preserve"> képes megrendeléseket létrehozni, melyek megjelennek a </w:t>
      </w:r>
      <w:r w:rsidR="000F4385" w:rsidRPr="0039081C">
        <w:t>Raktározási és készletkezelő modul</w:t>
      </w:r>
      <w:r w:rsidR="000F4385">
        <w:t xml:space="preserve">ban. Ezek alapértelmezetten ÚJ státuszt kapnak. A megrendelések teljesítéséhez új mozgásokat kell létrehozni az adott raktár felé. Amennyiben nem áll rendelkezésre elegendő termék a központi raktárban a szállítások nem hozhatóak létre. Ha a szállítás létrejön, alapértelmezetten Folyamatban státuszú lesz és a hozzárendelt rendelés státusza is Folyamatban lesz. Ha a szállítást a cél raktár átvette, a szállítás státusza Átvettre, míg a rendelésé Teljesítettre változik.      </w:t>
      </w:r>
    </w:p>
    <w:p w:rsidR="009806B2" w:rsidRPr="009806B2" w:rsidRDefault="009806B2" w:rsidP="009806B2"/>
    <w:p w:rsidR="005A5413" w:rsidRPr="00E10548" w:rsidRDefault="005A5413" w:rsidP="00E10548"/>
    <w:sectPr w:rsidR="005A5413" w:rsidRPr="00E10548" w:rsidSect="00871BBA">
      <w:headerReference w:type="default" r:id="rId13"/>
      <w:footerReference w:type="even" r:id="rId14"/>
      <w:footerReference w:type="default" r:id="rId15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C5" w:rsidRDefault="00446BC5">
      <w:r>
        <w:separator/>
      </w:r>
    </w:p>
    <w:p w:rsidR="00446BC5" w:rsidRDefault="00446BC5"/>
  </w:endnote>
  <w:endnote w:type="continuationSeparator" w:id="0">
    <w:p w:rsidR="00446BC5" w:rsidRDefault="00446BC5">
      <w:r>
        <w:continuationSeparator/>
      </w:r>
    </w:p>
    <w:p w:rsidR="00446BC5" w:rsidRDefault="00446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Default="00B32A46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2D1C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1C40" w:rsidRDefault="002D1C40" w:rsidP="00EE01A8">
    <w:pPr>
      <w:ind w:right="360"/>
    </w:pPr>
  </w:p>
  <w:p w:rsidR="002D1C40" w:rsidRDefault="002D1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1C40" w:rsidRPr="00871BBA" w:rsidRDefault="00B32A46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76721">
              <w:rPr>
                <w:bCs/>
                <w:noProof/>
                <w:szCs w:val="18"/>
              </w:rPr>
              <w:t>10</w:t>
            </w:r>
            <w:r w:rsidRPr="009533E0">
              <w:rPr>
                <w:bCs/>
                <w:szCs w:val="18"/>
              </w:rPr>
              <w:fldChar w:fldCharType="end"/>
            </w:r>
            <w:r w:rsidR="002D1C40"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76721">
              <w:rPr>
                <w:bCs/>
                <w:noProof/>
                <w:szCs w:val="18"/>
              </w:rPr>
              <w:t>10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C5" w:rsidRDefault="00446BC5">
      <w:r>
        <w:separator/>
      </w:r>
    </w:p>
    <w:p w:rsidR="00446BC5" w:rsidRDefault="00446BC5"/>
  </w:footnote>
  <w:footnote w:type="continuationSeparator" w:id="0">
    <w:p w:rsidR="00446BC5" w:rsidRDefault="00446BC5">
      <w:r>
        <w:continuationSeparator/>
      </w:r>
    </w:p>
    <w:p w:rsidR="00446BC5" w:rsidRDefault="00446B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Pr="0041650A" w:rsidRDefault="00446BC5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28C1">
          <w:t>Integrált Értékesítési Rendszer</w:t>
        </w:r>
      </w:sdtContent>
    </w:sdt>
    <w:r w:rsidR="002D1C40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D1C40">
          <w:t>Funkcionális Specifikáció</w:t>
        </w:r>
      </w:sdtContent>
    </w:sdt>
    <w:r w:rsidR="002D1C40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07F37"/>
    <w:multiLevelType w:val="hybridMultilevel"/>
    <w:tmpl w:val="64163CC0"/>
    <w:lvl w:ilvl="0" w:tplc="040E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8D6210"/>
    <w:multiLevelType w:val="hybridMultilevel"/>
    <w:tmpl w:val="836A1E6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1AF2B9A"/>
    <w:multiLevelType w:val="hybridMultilevel"/>
    <w:tmpl w:val="F25090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13FD0796"/>
    <w:multiLevelType w:val="hybridMultilevel"/>
    <w:tmpl w:val="5972DFE0"/>
    <w:lvl w:ilvl="0" w:tplc="23665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0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8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1C1F7593"/>
    <w:multiLevelType w:val="hybridMultilevel"/>
    <w:tmpl w:val="C954557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1CF40304"/>
    <w:multiLevelType w:val="hybridMultilevel"/>
    <w:tmpl w:val="D472ACD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1F7726"/>
    <w:multiLevelType w:val="hybridMultilevel"/>
    <w:tmpl w:val="618C9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302C22"/>
    <w:multiLevelType w:val="hybridMultilevel"/>
    <w:tmpl w:val="AB50BFEA"/>
    <w:lvl w:ilvl="0" w:tplc="F4A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2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6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4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C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C0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2E890785"/>
    <w:multiLevelType w:val="hybridMultilevel"/>
    <w:tmpl w:val="64DCA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76783E"/>
    <w:multiLevelType w:val="hybridMultilevel"/>
    <w:tmpl w:val="747C190A"/>
    <w:lvl w:ilvl="0" w:tplc="040E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1511C53"/>
    <w:multiLevelType w:val="hybridMultilevel"/>
    <w:tmpl w:val="C7C2110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5548E7"/>
    <w:multiLevelType w:val="hybridMultilevel"/>
    <w:tmpl w:val="AE5A4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F25B12"/>
    <w:multiLevelType w:val="hybridMultilevel"/>
    <w:tmpl w:val="04E0635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370F0860"/>
    <w:multiLevelType w:val="hybridMultilevel"/>
    <w:tmpl w:val="5D4A5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EB4246"/>
    <w:multiLevelType w:val="hybridMultilevel"/>
    <w:tmpl w:val="E88A745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30E27"/>
    <w:multiLevelType w:val="hybridMultilevel"/>
    <w:tmpl w:val="D47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C2835"/>
    <w:multiLevelType w:val="hybridMultilevel"/>
    <w:tmpl w:val="725E0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11CDF"/>
    <w:multiLevelType w:val="hybridMultilevel"/>
    <w:tmpl w:val="8D20808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1F14E0"/>
    <w:multiLevelType w:val="hybridMultilevel"/>
    <w:tmpl w:val="28D01BF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7"/>
  </w:num>
  <w:num w:numId="14">
    <w:abstractNumId w:val="14"/>
  </w:num>
  <w:num w:numId="15">
    <w:abstractNumId w:val="19"/>
  </w:num>
  <w:num w:numId="16">
    <w:abstractNumId w:val="41"/>
  </w:num>
  <w:num w:numId="17">
    <w:abstractNumId w:val="26"/>
  </w:num>
  <w:num w:numId="18">
    <w:abstractNumId w:val="38"/>
  </w:num>
  <w:num w:numId="19">
    <w:abstractNumId w:val="43"/>
  </w:num>
  <w:num w:numId="20">
    <w:abstractNumId w:val="40"/>
  </w:num>
  <w:num w:numId="21">
    <w:abstractNumId w:val="13"/>
  </w:num>
  <w:num w:numId="22">
    <w:abstractNumId w:val="42"/>
  </w:num>
  <w:num w:numId="23">
    <w:abstractNumId w:val="37"/>
  </w:num>
  <w:num w:numId="24">
    <w:abstractNumId w:val="28"/>
  </w:num>
  <w:num w:numId="25">
    <w:abstractNumId w:val="11"/>
  </w:num>
  <w:num w:numId="26">
    <w:abstractNumId w:val="16"/>
  </w:num>
  <w:num w:numId="27">
    <w:abstractNumId w:val="17"/>
  </w:num>
  <w:num w:numId="28">
    <w:abstractNumId w:val="36"/>
  </w:num>
  <w:num w:numId="29">
    <w:abstractNumId w:val="23"/>
  </w:num>
  <w:num w:numId="30">
    <w:abstractNumId w:val="10"/>
  </w:num>
  <w:num w:numId="31">
    <w:abstractNumId w:val="12"/>
  </w:num>
  <w:num w:numId="32">
    <w:abstractNumId w:val="44"/>
  </w:num>
  <w:num w:numId="33">
    <w:abstractNumId w:val="20"/>
  </w:num>
  <w:num w:numId="34">
    <w:abstractNumId w:val="34"/>
  </w:num>
  <w:num w:numId="35">
    <w:abstractNumId w:val="31"/>
  </w:num>
  <w:num w:numId="36">
    <w:abstractNumId w:val="46"/>
  </w:num>
  <w:num w:numId="37">
    <w:abstractNumId w:val="32"/>
  </w:num>
  <w:num w:numId="38">
    <w:abstractNumId w:val="45"/>
  </w:num>
  <w:num w:numId="39">
    <w:abstractNumId w:val="24"/>
  </w:num>
  <w:num w:numId="40">
    <w:abstractNumId w:val="33"/>
  </w:num>
  <w:num w:numId="41">
    <w:abstractNumId w:val="15"/>
  </w:num>
  <w:num w:numId="42">
    <w:abstractNumId w:val="35"/>
  </w:num>
  <w:num w:numId="43">
    <w:abstractNumId w:val="39"/>
  </w:num>
  <w:num w:numId="44">
    <w:abstractNumId w:val="22"/>
  </w:num>
  <w:num w:numId="45">
    <w:abstractNumId w:val="30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76721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691F"/>
    <w:rsid w:val="00350188"/>
    <w:rsid w:val="00362243"/>
    <w:rsid w:val="00365824"/>
    <w:rsid w:val="00380391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6BC5"/>
    <w:rsid w:val="00447C19"/>
    <w:rsid w:val="004550BC"/>
    <w:rsid w:val="00461417"/>
    <w:rsid w:val="00464868"/>
    <w:rsid w:val="004777D3"/>
    <w:rsid w:val="004B05D2"/>
    <w:rsid w:val="004C268A"/>
    <w:rsid w:val="004D5E92"/>
    <w:rsid w:val="004D7416"/>
    <w:rsid w:val="004E2D54"/>
    <w:rsid w:val="004F2E1C"/>
    <w:rsid w:val="00535026"/>
    <w:rsid w:val="00543BAB"/>
    <w:rsid w:val="005715DF"/>
    <w:rsid w:val="005900A5"/>
    <w:rsid w:val="005944E4"/>
    <w:rsid w:val="0059574A"/>
    <w:rsid w:val="005A5413"/>
    <w:rsid w:val="005D19BA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B7355"/>
    <w:rsid w:val="006C5BE8"/>
    <w:rsid w:val="006E08FA"/>
    <w:rsid w:val="006E1733"/>
    <w:rsid w:val="006F24A6"/>
    <w:rsid w:val="00717708"/>
    <w:rsid w:val="007432B9"/>
    <w:rsid w:val="00767C83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5544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2D8"/>
    <w:rsid w:val="00945C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E2714"/>
    <w:rsid w:val="00B0650E"/>
    <w:rsid w:val="00B20401"/>
    <w:rsid w:val="00B279E6"/>
    <w:rsid w:val="00B32A46"/>
    <w:rsid w:val="00B63167"/>
    <w:rsid w:val="00B6554C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C139C"/>
    <w:rsid w:val="00CC3845"/>
    <w:rsid w:val="00CC7E1F"/>
    <w:rsid w:val="00CD1701"/>
    <w:rsid w:val="00CD53B6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B5DEA"/>
    <w:rsid w:val="00FB673A"/>
    <w:rsid w:val="00FC61A0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3FC72E-8194-4B2E-B245-2888F567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C2CC7"/>
    <w:rsid w:val="00202936"/>
    <w:rsid w:val="002932A6"/>
    <w:rsid w:val="005E4BEF"/>
    <w:rsid w:val="00630A6A"/>
    <w:rsid w:val="00862888"/>
    <w:rsid w:val="00B15F14"/>
    <w:rsid w:val="00E1190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0B141D-CB53-472F-944E-938FEE3A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15</TotalTime>
  <Pages>10</Pages>
  <Words>2147</Words>
  <Characters>14816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Integrált Értékesítési Rendszer</vt:lpstr>
    </vt:vector>
  </TitlesOfParts>
  <Company>Neuron Szoftver Kft.</Company>
  <LinksUpToDate>false</LinksUpToDate>
  <CharactersWithSpaces>16930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Integrált Értékesítési Rendszer</dc:title>
  <dc:creator>Zelei Attila</dc:creator>
  <cp:lastModifiedBy>Zelei Attila</cp:lastModifiedBy>
  <cp:revision>4</cp:revision>
  <dcterms:created xsi:type="dcterms:W3CDTF">2015-07-31T09:46:00Z</dcterms:created>
  <dcterms:modified xsi:type="dcterms:W3CDTF">2015-07-31T10:44:00Z</dcterms:modified>
  <cp:category>Funkcionális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